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37461" w14:textId="77777777" w:rsidR="005369E0" w:rsidRPr="0033383B" w:rsidRDefault="0033383B">
      <w:pPr>
        <w:pStyle w:val="Heading1"/>
        <w:rPr>
          <w:sz w:val="56"/>
          <w:szCs w:val="56"/>
        </w:rPr>
      </w:pPr>
      <w:proofErr w:type="spellStart"/>
      <w:r w:rsidRPr="0033383B">
        <w:rPr>
          <w:sz w:val="56"/>
          <w:szCs w:val="56"/>
        </w:rPr>
        <w:t>ConnectedCitiesApp</w:t>
      </w:r>
      <w:proofErr w:type="spellEnd"/>
    </w:p>
    <w:p w14:paraId="2AA489AA" w14:textId="77777777" w:rsidR="0033383B" w:rsidRPr="0033383B" w:rsidRDefault="0033383B" w:rsidP="0033383B">
      <w:r>
        <w:t>Readme</w:t>
      </w:r>
    </w:p>
    <w:p w14:paraId="17A454C2" w14:textId="2529FCED" w:rsidR="00BB6203" w:rsidRPr="00BB6203" w:rsidRDefault="00BB6203" w:rsidP="00BB6203">
      <w:pPr>
        <w:pStyle w:val="Heading2"/>
      </w:pPr>
      <w:r>
        <w:t>Code Challenge: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14:paraId="165462D5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You’re asked to write a program in Java which determines if two cities are connected.</w:t>
      </w:r>
    </w:p>
    <w:p w14:paraId="3E603C60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Two cities are considered connected if there’s a series of roads that can be traveled from one city to another.</w:t>
      </w:r>
    </w:p>
    <w:p w14:paraId="0CF91528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 </w:t>
      </w:r>
    </w:p>
    <w:p w14:paraId="4AAD50AF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List of roads is available in a file.</w:t>
      </w:r>
    </w:p>
    <w:p w14:paraId="75FD2968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File contains a list of city pairs (one pair per line, comma separated), which indicates that there’s a road between those cities.</w:t>
      </w:r>
    </w:p>
    <w:p w14:paraId="0C2A60D6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 </w:t>
      </w:r>
    </w:p>
    <w:p w14:paraId="50D1B481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It will be deployed as a spring-boot app and expose one endpoint:</w:t>
      </w:r>
    </w:p>
    <w:p w14:paraId="18068CA3" w14:textId="77777777" w:rsidR="00BB6203" w:rsidRPr="009053CE" w:rsidRDefault="00E947D8" w:rsidP="00BB6203">
      <w:pPr>
        <w:pStyle w:val="NormalWeb"/>
        <w:spacing w:before="0" w:beforeAutospacing="0" w:after="0" w:afterAutospacing="0"/>
        <w:rPr>
          <w:rFonts w:ascii="Cambria" w:hAnsi="Cambria" w:cs="Arial"/>
          <w:sz w:val="28"/>
          <w:szCs w:val="28"/>
        </w:rPr>
      </w:pPr>
      <w:hyperlink r:id="rId7" w:history="1">
        <w:r w:rsidR="00BB6203" w:rsidRPr="009053CE">
          <w:rPr>
            <w:rStyle w:val="Hyperlink"/>
            <w:rFonts w:ascii="Cambria" w:hAnsi="Cambria" w:cs="Arial"/>
            <w:sz w:val="28"/>
            <w:szCs w:val="28"/>
          </w:rPr>
          <w:t>http://localhost:8080/connected?origin=city1&amp;destination=city2</w:t>
        </w:r>
      </w:hyperlink>
    </w:p>
    <w:p w14:paraId="4E4DFF8A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 </w:t>
      </w:r>
    </w:p>
    <w:p w14:paraId="21511F0F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Your program should respond with ‘yes’ if city1 is connected to city2, ’no’ if city1 is not connected to city2.</w:t>
      </w:r>
    </w:p>
    <w:p w14:paraId="402158B1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Any unexpected input should result in a ’no’ response.</w:t>
      </w:r>
    </w:p>
    <w:p w14:paraId="5A545AC3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 </w:t>
      </w:r>
    </w:p>
    <w:p w14:paraId="712ACA39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i/>
          <w:iCs/>
          <w:color w:val="000000"/>
          <w:sz w:val="28"/>
          <w:szCs w:val="28"/>
        </w:rPr>
        <w:t>Example:</w:t>
      </w:r>
    </w:p>
    <w:p w14:paraId="119CCF51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city.txt content is:</w:t>
      </w:r>
    </w:p>
    <w:p w14:paraId="47CA0B66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Boston, New York</w:t>
      </w:r>
    </w:p>
    <w:p w14:paraId="2D243201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Philadelphia, Newark</w:t>
      </w:r>
    </w:p>
    <w:p w14:paraId="609F240E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lastRenderedPageBreak/>
        <w:t>Newark, Boston</w:t>
      </w:r>
    </w:p>
    <w:p w14:paraId="5437292B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Trenton, Albany</w:t>
      </w:r>
    </w:p>
    <w:p w14:paraId="633328AA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 </w:t>
      </w:r>
    </w:p>
    <w:p w14:paraId="3CABFDFD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Assumption: There is only one possible path</w:t>
      </w:r>
    </w:p>
    <w:p w14:paraId="2D3BB2E5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 </w:t>
      </w:r>
    </w:p>
    <w:p w14:paraId="664AC8D1" w14:textId="77777777" w:rsidR="00BB6203" w:rsidRPr="009053CE" w:rsidRDefault="00E947D8" w:rsidP="00BB6203">
      <w:pPr>
        <w:pStyle w:val="NormalWeb"/>
        <w:spacing w:before="0" w:beforeAutospacing="0" w:after="0" w:afterAutospacing="0"/>
        <w:rPr>
          <w:rFonts w:ascii="Cambria" w:hAnsi="Cambria" w:cs="Arial"/>
          <w:sz w:val="28"/>
          <w:szCs w:val="28"/>
        </w:rPr>
      </w:pPr>
      <w:hyperlink r:id="rId8" w:history="1">
        <w:r w:rsidR="00BB6203" w:rsidRPr="009053CE">
          <w:rPr>
            <w:rStyle w:val="Hyperlink"/>
            <w:rFonts w:ascii="Cambria" w:hAnsi="Cambria" w:cs="Arial"/>
            <w:sz w:val="28"/>
            <w:szCs w:val="28"/>
          </w:rPr>
          <w:t>http://localhost:8080/connected?origin=Boston&amp;destination=Newark</w:t>
        </w:r>
      </w:hyperlink>
    </w:p>
    <w:p w14:paraId="5E06DAA8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Should return yes</w:t>
      </w:r>
    </w:p>
    <w:p w14:paraId="47FF4BFA" w14:textId="77777777" w:rsidR="00BB6203" w:rsidRPr="009053CE" w:rsidRDefault="00E947D8" w:rsidP="00BB6203">
      <w:pPr>
        <w:pStyle w:val="NormalWeb"/>
        <w:spacing w:before="0" w:beforeAutospacing="0" w:after="0" w:afterAutospacing="0"/>
        <w:rPr>
          <w:rFonts w:ascii="Cambria" w:hAnsi="Cambria" w:cs="Arial"/>
          <w:sz w:val="28"/>
          <w:szCs w:val="28"/>
        </w:rPr>
      </w:pPr>
      <w:hyperlink r:id="rId9" w:history="1">
        <w:r w:rsidR="00BB6203" w:rsidRPr="009053CE">
          <w:rPr>
            <w:rStyle w:val="Hyperlink"/>
            <w:rFonts w:ascii="Cambria" w:hAnsi="Cambria" w:cs="Arial"/>
            <w:sz w:val="28"/>
            <w:szCs w:val="28"/>
          </w:rPr>
          <w:t>http://localhost:8080/connected?origin=Boston&amp;destination</w:t>
        </w:r>
      </w:hyperlink>
      <w:r w:rsidR="00BB6203" w:rsidRPr="009053CE">
        <w:rPr>
          <w:rFonts w:ascii="Cambria" w:hAnsi="Cambria" w:cs="Arial"/>
          <w:color w:val="000000"/>
          <w:sz w:val="28"/>
          <w:szCs w:val="28"/>
        </w:rPr>
        <w:t>=Philadelphia</w:t>
      </w:r>
    </w:p>
    <w:p w14:paraId="281293B5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Should return yes</w:t>
      </w:r>
    </w:p>
    <w:p w14:paraId="6BB95115" w14:textId="77777777" w:rsidR="00BB6203" w:rsidRPr="009053CE" w:rsidRDefault="00E947D8" w:rsidP="00BB6203">
      <w:pPr>
        <w:pStyle w:val="NormalWeb"/>
        <w:spacing w:before="0" w:beforeAutospacing="0" w:after="0" w:afterAutospacing="0"/>
        <w:rPr>
          <w:rFonts w:ascii="Cambria" w:hAnsi="Cambria" w:cs="Arial"/>
          <w:sz w:val="28"/>
          <w:szCs w:val="28"/>
        </w:rPr>
      </w:pPr>
      <w:hyperlink r:id="rId10" w:history="1">
        <w:r w:rsidR="00BB6203" w:rsidRPr="009053CE">
          <w:rPr>
            <w:rStyle w:val="Hyperlink"/>
            <w:rFonts w:ascii="Cambria" w:hAnsi="Cambria" w:cs="Arial"/>
            <w:sz w:val="28"/>
            <w:szCs w:val="28"/>
          </w:rPr>
          <w:t>http://localhost:8080/connected?origin=Philadelphia&amp;destination=Albany</w:t>
        </w:r>
      </w:hyperlink>
    </w:p>
    <w:p w14:paraId="13241CF3" w14:textId="3CD5248D" w:rsidR="005369E0" w:rsidRPr="009053CE" w:rsidRDefault="00BB6203" w:rsidP="00816846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Should return no</w:t>
      </w:r>
    </w:p>
    <w:p w14:paraId="6D3D9C72" w14:textId="720351CF" w:rsidR="002B140A" w:rsidRDefault="002B140A" w:rsidP="002B140A">
      <w:pPr>
        <w:pStyle w:val="Heading2"/>
      </w:pPr>
      <w:r>
        <w:t>How to execute and test this app?</w:t>
      </w:r>
    </w:p>
    <w:p w14:paraId="57C68CD5" w14:textId="7D6E7110" w:rsidR="002B140A" w:rsidRPr="009053CE" w:rsidRDefault="002B140A" w:rsidP="002B140A">
      <w:pPr>
        <w:pStyle w:val="BlockText"/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 xml:space="preserve">Commands </w:t>
      </w:r>
      <w:r w:rsidR="008F6999" w:rsidRPr="009053CE">
        <w:rPr>
          <w:rFonts w:ascii="Cambria" w:hAnsi="Cambria"/>
          <w:szCs w:val="28"/>
        </w:rPr>
        <w:t>to deploy the app:</w:t>
      </w:r>
    </w:p>
    <w:p w14:paraId="7715A21D" w14:textId="0C3587B5" w:rsidR="002B140A" w:rsidRPr="009053CE" w:rsidRDefault="002B140A" w:rsidP="002B140A">
      <w:pPr>
        <w:pStyle w:val="BlockText"/>
        <w:numPr>
          <w:ilvl w:val="0"/>
          <w:numId w:val="9"/>
        </w:numPr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 xml:space="preserve">Go the folder where this application is saved and change to the </w:t>
      </w:r>
      <w:proofErr w:type="spellStart"/>
      <w:r w:rsidRPr="009053CE">
        <w:rPr>
          <w:rFonts w:ascii="Cambria" w:hAnsi="Cambria"/>
          <w:szCs w:val="28"/>
        </w:rPr>
        <w:t>ConnectedCitiesApp</w:t>
      </w:r>
      <w:proofErr w:type="spellEnd"/>
      <w:r w:rsidRPr="009053CE">
        <w:rPr>
          <w:rFonts w:ascii="Cambria" w:hAnsi="Cambria"/>
          <w:szCs w:val="28"/>
        </w:rPr>
        <w:t xml:space="preserve"> directory as the current directory</w:t>
      </w:r>
    </w:p>
    <w:p w14:paraId="5ACBC52F" w14:textId="77777777" w:rsidR="002B140A" w:rsidRPr="009053CE" w:rsidRDefault="002B140A" w:rsidP="002B140A">
      <w:pPr>
        <w:pStyle w:val="BlockText"/>
        <w:ind w:left="720"/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>Example:</w:t>
      </w:r>
    </w:p>
    <w:p w14:paraId="779C4D9B" w14:textId="565881C0" w:rsidR="002B140A" w:rsidRPr="009053CE" w:rsidRDefault="002B140A" w:rsidP="002B140A">
      <w:pPr>
        <w:pStyle w:val="BlockText"/>
        <w:ind w:left="720"/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>cd /…………………/Workspace/</w:t>
      </w:r>
      <w:proofErr w:type="spellStart"/>
      <w:r w:rsidRPr="009053CE">
        <w:rPr>
          <w:rFonts w:ascii="Cambria" w:hAnsi="Cambria"/>
          <w:szCs w:val="28"/>
        </w:rPr>
        <w:t>ConnectedCitiesApp</w:t>
      </w:r>
      <w:proofErr w:type="spellEnd"/>
    </w:p>
    <w:p w14:paraId="5BE41709" w14:textId="5AD122EA" w:rsidR="002B140A" w:rsidRPr="009053CE" w:rsidRDefault="002B140A" w:rsidP="002B140A">
      <w:pPr>
        <w:pStyle w:val="BlockText"/>
        <w:numPr>
          <w:ilvl w:val="0"/>
          <w:numId w:val="9"/>
        </w:numPr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>&lt;Optional&gt; If you wish to build the jar, use the following command:</w:t>
      </w:r>
    </w:p>
    <w:p w14:paraId="61278CD8" w14:textId="2097DCDB" w:rsidR="002B140A" w:rsidRPr="009053CE" w:rsidRDefault="002B140A" w:rsidP="002B140A">
      <w:pPr>
        <w:pStyle w:val="BlockText"/>
        <w:ind w:left="720"/>
        <w:rPr>
          <w:rFonts w:ascii="Cambria" w:hAnsi="Cambria"/>
          <w:szCs w:val="28"/>
        </w:rPr>
      </w:pPr>
      <w:proofErr w:type="spellStart"/>
      <w:r w:rsidRPr="009053CE">
        <w:rPr>
          <w:rFonts w:ascii="Cambria" w:hAnsi="Cambria"/>
          <w:szCs w:val="28"/>
        </w:rPr>
        <w:t>mvn</w:t>
      </w:r>
      <w:proofErr w:type="spellEnd"/>
      <w:r w:rsidRPr="009053CE">
        <w:rPr>
          <w:rFonts w:ascii="Cambria" w:hAnsi="Cambria"/>
          <w:szCs w:val="28"/>
        </w:rPr>
        <w:t xml:space="preserve"> clean package</w:t>
      </w:r>
    </w:p>
    <w:p w14:paraId="7489A3E8" w14:textId="4A8B17D4" w:rsidR="002B140A" w:rsidRPr="009053CE" w:rsidRDefault="002B140A" w:rsidP="002B140A">
      <w:pPr>
        <w:pStyle w:val="BlockText"/>
        <w:numPr>
          <w:ilvl w:val="0"/>
          <w:numId w:val="9"/>
        </w:numPr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 xml:space="preserve">   To execute the jar,</w:t>
      </w:r>
      <w:r w:rsidR="00D83A8E">
        <w:rPr>
          <w:rFonts w:ascii="Cambria" w:hAnsi="Cambria"/>
          <w:szCs w:val="28"/>
        </w:rPr>
        <w:t xml:space="preserve"> use</w:t>
      </w:r>
      <w:r w:rsidRPr="009053CE">
        <w:rPr>
          <w:rFonts w:ascii="Cambria" w:hAnsi="Cambria"/>
          <w:szCs w:val="28"/>
        </w:rPr>
        <w:t xml:space="preserve"> the following command:</w:t>
      </w:r>
    </w:p>
    <w:p w14:paraId="1C768F40" w14:textId="5F61F796" w:rsidR="002B140A" w:rsidRPr="009053CE" w:rsidRDefault="002B140A" w:rsidP="002B140A">
      <w:pPr>
        <w:pStyle w:val="BlockText"/>
        <w:ind w:left="720"/>
        <w:rPr>
          <w:rFonts w:ascii="Cambria" w:hAnsi="Cambria"/>
          <w:szCs w:val="28"/>
        </w:rPr>
      </w:pPr>
      <w:proofErr w:type="gramStart"/>
      <w:r w:rsidRPr="009053CE">
        <w:rPr>
          <w:rFonts w:ascii="Cambria" w:hAnsi="Cambria"/>
          <w:szCs w:val="28"/>
        </w:rPr>
        <w:t>./</w:t>
      </w:r>
      <w:proofErr w:type="spellStart"/>
      <w:proofErr w:type="gramEnd"/>
      <w:r w:rsidRPr="009053CE">
        <w:rPr>
          <w:rFonts w:ascii="Cambria" w:hAnsi="Cambria"/>
          <w:szCs w:val="28"/>
        </w:rPr>
        <w:t>mvnw</w:t>
      </w:r>
      <w:proofErr w:type="spellEnd"/>
      <w:r w:rsidRPr="009053CE">
        <w:rPr>
          <w:rFonts w:ascii="Cambria" w:hAnsi="Cambria"/>
          <w:szCs w:val="28"/>
        </w:rPr>
        <w:t xml:space="preserve"> </w:t>
      </w:r>
      <w:proofErr w:type="spellStart"/>
      <w:r w:rsidRPr="009053CE">
        <w:rPr>
          <w:rFonts w:ascii="Cambria" w:hAnsi="Cambria"/>
          <w:szCs w:val="28"/>
        </w:rPr>
        <w:t>spring-boot:run</w:t>
      </w:r>
      <w:proofErr w:type="spellEnd"/>
    </w:p>
    <w:p w14:paraId="551DFF06" w14:textId="77777777" w:rsidR="00D83A8E" w:rsidRDefault="002B140A" w:rsidP="002B140A">
      <w:pPr>
        <w:pStyle w:val="BlockText"/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 xml:space="preserve">      </w:t>
      </w:r>
    </w:p>
    <w:p w14:paraId="198A245F" w14:textId="7ACD6F4E" w:rsidR="002B140A" w:rsidRPr="009053CE" w:rsidRDefault="002B140A" w:rsidP="002B140A">
      <w:pPr>
        <w:pStyle w:val="BlockText"/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>Testing: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7566"/>
        <w:gridCol w:w="1470"/>
        <w:gridCol w:w="1044"/>
      </w:tblGrid>
      <w:tr w:rsidR="008F6999" w14:paraId="749CD287" w14:textId="77777777" w:rsidTr="000904A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18" w:type="pct"/>
          <w:trHeight w:val="1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53" w:type="pct"/>
            <w:vAlign w:val="bottom"/>
          </w:tcPr>
          <w:p w14:paraId="34AD8BAC" w14:textId="79BC0390" w:rsidR="008F6999" w:rsidRDefault="008F6999" w:rsidP="00666CC4">
            <w:proofErr w:type="spellStart"/>
            <w:r>
              <w:lastRenderedPageBreak/>
              <w:t>url</w:t>
            </w:r>
            <w:proofErr w:type="spellEnd"/>
          </w:p>
        </w:tc>
        <w:tc>
          <w:tcPr>
            <w:tcW w:w="729" w:type="pct"/>
            <w:vAlign w:val="bottom"/>
          </w:tcPr>
          <w:p w14:paraId="60CEB258" w14:textId="4F380A93" w:rsidR="008F6999" w:rsidRDefault="008F6999" w:rsidP="008F6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Result</w:t>
            </w:r>
          </w:p>
        </w:tc>
      </w:tr>
      <w:tr w:rsidR="000904A3" w14:paraId="3D0AB5B1" w14:textId="77777777" w:rsidTr="0009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pct"/>
          </w:tcPr>
          <w:p w14:paraId="1E2487A9" w14:textId="79BC0390" w:rsidR="000904A3" w:rsidRDefault="000904A3" w:rsidP="000904A3">
            <w:pPr>
              <w:jc w:val="left"/>
            </w:pPr>
            <w:r>
              <w:rPr>
                <w:rFonts w:ascii="Calibri" w:hAnsi="Calibri"/>
              </w:rPr>
              <w:t xml:space="preserve"> </w:t>
            </w:r>
            <w:hyperlink r:id="rId1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http://localhost:8080/connected?origin=Boston&amp;destination=Newark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729" w:type="pct"/>
          </w:tcPr>
          <w:p w14:paraId="7A752EF0" w14:textId="0428EFF8" w:rsidR="000904A3" w:rsidRDefault="000904A3" w:rsidP="0066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18" w:type="pct"/>
          </w:tcPr>
          <w:p w14:paraId="7C96B780" w14:textId="77777777" w:rsidR="000904A3" w:rsidRDefault="000904A3" w:rsidP="0066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4A3" w14:paraId="2B04FE9B" w14:textId="77777777" w:rsidTr="0009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pct"/>
          </w:tcPr>
          <w:p w14:paraId="3513B5B1" w14:textId="29BB79C7" w:rsidR="000904A3" w:rsidRDefault="00E947D8" w:rsidP="00666CC4">
            <w:hyperlink r:id="rId12" w:history="1">
              <w:r w:rsidR="000904A3">
                <w:rPr>
                  <w:rStyle w:val="Hyperlink"/>
                  <w:rFonts w:ascii="Arial" w:hAnsi="Arial" w:cs="Arial"/>
                  <w:sz w:val="20"/>
                  <w:szCs w:val="20"/>
                </w:rPr>
                <w:t>http://localhost:8080/connected?origin=Boston&amp;destination</w:t>
              </w:r>
            </w:hyperlink>
            <w:r w:rsidR="000904A3">
              <w:rPr>
                <w:rFonts w:ascii="Arial" w:hAnsi="Arial" w:cs="Arial"/>
                <w:color w:val="000000"/>
                <w:sz w:val="20"/>
                <w:szCs w:val="20"/>
              </w:rPr>
              <w:t>=Philadelphia</w:t>
            </w:r>
          </w:p>
        </w:tc>
        <w:tc>
          <w:tcPr>
            <w:tcW w:w="729" w:type="pct"/>
          </w:tcPr>
          <w:p w14:paraId="502E1899" w14:textId="0E3E561F" w:rsidR="000904A3" w:rsidRDefault="000904A3" w:rsidP="0066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18" w:type="pct"/>
          </w:tcPr>
          <w:p w14:paraId="1372827F" w14:textId="77777777" w:rsidR="000904A3" w:rsidRDefault="000904A3" w:rsidP="0066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4A3" w14:paraId="13BAD307" w14:textId="77777777" w:rsidTr="0009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pct"/>
          </w:tcPr>
          <w:p w14:paraId="402BE130" w14:textId="77777777" w:rsidR="000904A3" w:rsidRDefault="000904A3" w:rsidP="000904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2EEDB5CB" w14:textId="77777777" w:rsidR="000904A3" w:rsidRDefault="000904A3" w:rsidP="000904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79A84A2F" w14:textId="5B131BDC" w:rsidR="000904A3" w:rsidRPr="000904A3" w:rsidRDefault="000904A3" w:rsidP="000904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0904A3">
              <w:rPr>
                <w:rFonts w:ascii="Arial" w:hAnsi="Arial" w:cs="Arial"/>
                <w:sz w:val="20"/>
                <w:szCs w:val="20"/>
              </w:rPr>
              <w:t>http://localhost:8080/connected?origin=Philadelphia&amp;destination=Alba</w:t>
            </w:r>
            <w:r>
              <w:rPr>
                <w:rFonts w:ascii="Arial" w:hAnsi="Arial" w:cs="Arial"/>
                <w:sz w:val="20"/>
                <w:szCs w:val="20"/>
              </w:rPr>
              <w:t>ny</w:t>
            </w:r>
          </w:p>
        </w:tc>
        <w:tc>
          <w:tcPr>
            <w:tcW w:w="729" w:type="pct"/>
          </w:tcPr>
          <w:p w14:paraId="4832F106" w14:textId="33F7B01C" w:rsidR="000904A3" w:rsidRDefault="000904A3" w:rsidP="0066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18" w:type="pct"/>
          </w:tcPr>
          <w:p w14:paraId="65554812" w14:textId="77777777" w:rsidR="000904A3" w:rsidRDefault="000904A3" w:rsidP="0066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964764" w14:textId="77777777" w:rsidR="002B140A" w:rsidRPr="00816846" w:rsidRDefault="002B140A" w:rsidP="0081684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B7745B4" w14:textId="0E8931ED" w:rsidR="005369E0" w:rsidRDefault="000904A3">
      <w:pPr>
        <w:pStyle w:val="Heading2"/>
      </w:pPr>
      <w:r>
        <w:t>Testing using swagger:</w:t>
      </w:r>
    </w:p>
    <w:p w14:paraId="3AB4F4F4" w14:textId="6F1B45DB" w:rsidR="000904A3" w:rsidRPr="005406CE" w:rsidRDefault="000904A3" w:rsidP="000904A3">
      <w:pPr>
        <w:pStyle w:val="ListParagraph"/>
        <w:rPr>
          <w:rFonts w:ascii="Cambria" w:hAnsi="Cambria"/>
          <w:sz w:val="28"/>
          <w:szCs w:val="28"/>
        </w:rPr>
      </w:pPr>
      <w:r w:rsidRPr="005406CE">
        <w:rPr>
          <w:rFonts w:ascii="Cambria" w:hAnsi="Cambria"/>
          <w:sz w:val="28"/>
          <w:szCs w:val="28"/>
        </w:rPr>
        <w:t>When the app is r</w:t>
      </w:r>
      <w:r w:rsidR="00A75DBA">
        <w:rPr>
          <w:rFonts w:ascii="Cambria" w:hAnsi="Cambria"/>
          <w:sz w:val="28"/>
          <w:szCs w:val="28"/>
        </w:rPr>
        <w:t xml:space="preserve">unning </w:t>
      </w:r>
      <w:r w:rsidR="00A75DBA" w:rsidRPr="00A75DBA">
        <w:rPr>
          <w:rFonts w:ascii="Cambria" w:hAnsi="Cambria"/>
          <w:sz w:val="28"/>
          <w:szCs w:val="28"/>
        </w:rPr>
        <w:t>(using the previous commands)</w:t>
      </w:r>
      <w:bookmarkStart w:id="0" w:name="_GoBack"/>
      <w:bookmarkEnd w:id="0"/>
    </w:p>
    <w:p w14:paraId="57AFD2ED" w14:textId="77777777" w:rsidR="000904A3" w:rsidRPr="005406CE" w:rsidRDefault="000904A3" w:rsidP="000904A3">
      <w:pPr>
        <w:pStyle w:val="ListParagraph"/>
        <w:rPr>
          <w:rFonts w:ascii="Cambria" w:hAnsi="Cambria"/>
          <w:sz w:val="28"/>
          <w:szCs w:val="28"/>
        </w:rPr>
      </w:pPr>
    </w:p>
    <w:p w14:paraId="7EEB70C1" w14:textId="2E07C298" w:rsidR="000904A3" w:rsidRPr="005406CE" w:rsidRDefault="000904A3" w:rsidP="000904A3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06CE">
        <w:rPr>
          <w:rFonts w:ascii="Cambria" w:hAnsi="Cambria"/>
          <w:sz w:val="28"/>
          <w:szCs w:val="28"/>
        </w:rPr>
        <w:t>Goto</w:t>
      </w:r>
      <w:proofErr w:type="spellEnd"/>
      <w:r w:rsidRPr="005406CE">
        <w:rPr>
          <w:rFonts w:ascii="Cambria" w:hAnsi="Cambria"/>
          <w:sz w:val="28"/>
          <w:szCs w:val="28"/>
        </w:rPr>
        <w:t xml:space="preserve"> the following </w:t>
      </w:r>
      <w:proofErr w:type="spellStart"/>
      <w:r w:rsidRPr="005406CE">
        <w:rPr>
          <w:rFonts w:ascii="Cambria" w:hAnsi="Cambria"/>
          <w:sz w:val="28"/>
          <w:szCs w:val="28"/>
        </w:rPr>
        <w:t>url</w:t>
      </w:r>
      <w:proofErr w:type="spellEnd"/>
      <w:r w:rsidRPr="005406CE">
        <w:rPr>
          <w:rFonts w:ascii="Cambria" w:hAnsi="Cambria"/>
          <w:sz w:val="28"/>
          <w:szCs w:val="28"/>
        </w:rPr>
        <w:t xml:space="preserve"> to visit the </w:t>
      </w:r>
      <w:proofErr w:type="spellStart"/>
      <w:r w:rsidRPr="005406CE">
        <w:rPr>
          <w:rFonts w:ascii="Cambria" w:hAnsi="Cambria"/>
          <w:sz w:val="28"/>
          <w:szCs w:val="28"/>
        </w:rPr>
        <w:t>api</w:t>
      </w:r>
      <w:proofErr w:type="spellEnd"/>
      <w:r w:rsidRPr="005406CE">
        <w:rPr>
          <w:rFonts w:ascii="Cambria" w:hAnsi="Cambria"/>
          <w:sz w:val="28"/>
          <w:szCs w:val="28"/>
        </w:rPr>
        <w:t xml:space="preserve"> docs:</w:t>
      </w:r>
    </w:p>
    <w:p w14:paraId="13E75DD7" w14:textId="77777777" w:rsidR="000904A3" w:rsidRPr="005406CE" w:rsidRDefault="000904A3" w:rsidP="000904A3">
      <w:pPr>
        <w:pStyle w:val="ListParagraph"/>
        <w:rPr>
          <w:rFonts w:ascii="Cambria" w:hAnsi="Cambria"/>
          <w:sz w:val="28"/>
          <w:szCs w:val="28"/>
        </w:rPr>
      </w:pPr>
    </w:p>
    <w:p w14:paraId="7AC1119D" w14:textId="59CEFCE6" w:rsidR="000904A3" w:rsidRPr="005406CE" w:rsidRDefault="00E947D8" w:rsidP="000904A3">
      <w:pPr>
        <w:pStyle w:val="ListParagraph"/>
        <w:rPr>
          <w:rFonts w:ascii="Cambria" w:hAnsi="Cambria"/>
          <w:color w:val="222635"/>
          <w:sz w:val="28"/>
          <w:szCs w:val="28"/>
        </w:rPr>
      </w:pPr>
      <w:hyperlink r:id="rId13" w:history="1">
        <w:r w:rsidR="000904A3" w:rsidRPr="005406CE">
          <w:rPr>
            <w:rStyle w:val="Hyperlink"/>
            <w:rFonts w:ascii="Cambria" w:hAnsi="Cambria"/>
            <w:i/>
            <w:iCs/>
            <w:sz w:val="28"/>
            <w:szCs w:val="28"/>
          </w:rPr>
          <w:t>http://localhost:8080/v2/api-docs</w:t>
        </w:r>
      </w:hyperlink>
    </w:p>
    <w:p w14:paraId="74C8F49E" w14:textId="77777777" w:rsidR="000904A3" w:rsidRPr="005406CE" w:rsidRDefault="000904A3" w:rsidP="000904A3">
      <w:pPr>
        <w:pStyle w:val="ListParagraph"/>
        <w:rPr>
          <w:rFonts w:ascii="Cambria" w:hAnsi="Cambria"/>
          <w:color w:val="222635"/>
          <w:sz w:val="28"/>
          <w:szCs w:val="28"/>
        </w:rPr>
      </w:pPr>
    </w:p>
    <w:p w14:paraId="5C5D5545" w14:textId="3FB8956E" w:rsidR="000904A3" w:rsidRPr="005406CE" w:rsidRDefault="000904A3" w:rsidP="000904A3">
      <w:pPr>
        <w:pStyle w:val="ListParagraph"/>
        <w:rPr>
          <w:rFonts w:ascii="Cambria" w:hAnsi="Cambria"/>
          <w:color w:val="222635"/>
          <w:sz w:val="28"/>
          <w:szCs w:val="28"/>
        </w:rPr>
      </w:pPr>
      <w:r w:rsidRPr="005406CE">
        <w:rPr>
          <w:rFonts w:ascii="Cambria" w:hAnsi="Cambria"/>
          <w:color w:val="222635"/>
          <w:sz w:val="28"/>
          <w:szCs w:val="28"/>
        </w:rPr>
        <w:t xml:space="preserve">To test the app using the swagger </w:t>
      </w:r>
      <w:proofErr w:type="spellStart"/>
      <w:r w:rsidRPr="005406CE">
        <w:rPr>
          <w:rFonts w:ascii="Cambria" w:hAnsi="Cambria"/>
          <w:color w:val="222635"/>
          <w:sz w:val="28"/>
          <w:szCs w:val="28"/>
        </w:rPr>
        <w:t>ui</w:t>
      </w:r>
      <w:proofErr w:type="spellEnd"/>
      <w:r w:rsidRPr="005406CE">
        <w:rPr>
          <w:rFonts w:ascii="Cambria" w:hAnsi="Cambria"/>
          <w:color w:val="222635"/>
          <w:sz w:val="28"/>
          <w:szCs w:val="28"/>
        </w:rPr>
        <w:t>:</w:t>
      </w:r>
    </w:p>
    <w:p w14:paraId="039D2C49" w14:textId="77777777" w:rsidR="000904A3" w:rsidRPr="005406CE" w:rsidRDefault="000904A3" w:rsidP="000904A3">
      <w:pPr>
        <w:pStyle w:val="ListParagraph"/>
        <w:rPr>
          <w:rFonts w:ascii="Cambria" w:hAnsi="Cambria"/>
          <w:color w:val="222635"/>
          <w:sz w:val="28"/>
          <w:szCs w:val="28"/>
        </w:rPr>
      </w:pPr>
    </w:p>
    <w:p w14:paraId="27497D8C" w14:textId="49CC9D0F" w:rsidR="000904A3" w:rsidRPr="005406CE" w:rsidRDefault="000904A3" w:rsidP="000904A3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406CE">
        <w:rPr>
          <w:rFonts w:ascii="Cambria" w:hAnsi="Cambria"/>
          <w:color w:val="222635"/>
          <w:sz w:val="28"/>
          <w:szCs w:val="28"/>
        </w:rPr>
        <w:t xml:space="preserve">Go to the following </w:t>
      </w:r>
      <w:proofErr w:type="spellStart"/>
      <w:r w:rsidR="00AB69A9" w:rsidRPr="005406CE">
        <w:rPr>
          <w:rFonts w:ascii="Cambria" w:hAnsi="Cambria"/>
          <w:color w:val="222635"/>
          <w:sz w:val="28"/>
          <w:szCs w:val="28"/>
        </w:rPr>
        <w:t>url</w:t>
      </w:r>
      <w:proofErr w:type="spellEnd"/>
      <w:r w:rsidR="00AB69A9" w:rsidRPr="005406CE">
        <w:rPr>
          <w:rFonts w:ascii="Cambria" w:hAnsi="Cambria"/>
          <w:color w:val="222635"/>
          <w:sz w:val="28"/>
          <w:szCs w:val="28"/>
        </w:rPr>
        <w:t>:</w:t>
      </w:r>
    </w:p>
    <w:p w14:paraId="37FB9695" w14:textId="77777777" w:rsidR="00AB69A9" w:rsidRPr="005406CE" w:rsidRDefault="00AB69A9" w:rsidP="00AB69A9">
      <w:pPr>
        <w:pStyle w:val="ListParagraph"/>
        <w:ind w:left="1080"/>
        <w:rPr>
          <w:rFonts w:ascii="Cambria" w:hAnsi="Cambria"/>
          <w:color w:val="222635"/>
          <w:sz w:val="28"/>
          <w:szCs w:val="28"/>
        </w:rPr>
      </w:pPr>
    </w:p>
    <w:p w14:paraId="49B21480" w14:textId="0DD855BD" w:rsidR="00AB69A9" w:rsidRPr="009053CE" w:rsidRDefault="009053CE" w:rsidP="009053CE">
      <w:pPr>
        <w:rPr>
          <w:rFonts w:ascii="Cambria" w:hAnsi="Cambria"/>
          <w:color w:val="222635"/>
          <w:sz w:val="28"/>
          <w:szCs w:val="28"/>
        </w:rPr>
      </w:pPr>
      <w:r>
        <w:rPr>
          <w:rFonts w:ascii="Cambria" w:hAnsi="Cambria"/>
          <w:color w:val="222635"/>
          <w:sz w:val="28"/>
          <w:szCs w:val="28"/>
        </w:rPr>
        <w:t xml:space="preserve">             </w:t>
      </w:r>
      <w:hyperlink r:id="rId14" w:history="1">
        <w:r w:rsidR="00AB69A9" w:rsidRPr="009053CE">
          <w:rPr>
            <w:rStyle w:val="Hyperlink"/>
            <w:rFonts w:ascii="Cambria" w:hAnsi="Cambria"/>
            <w:i/>
            <w:iCs/>
            <w:sz w:val="28"/>
            <w:szCs w:val="28"/>
          </w:rPr>
          <w:t>http://localhost:8080/swagger-ui.html</w:t>
        </w:r>
      </w:hyperlink>
    </w:p>
    <w:p w14:paraId="37A464EE" w14:textId="77777777" w:rsidR="00AB69A9" w:rsidRPr="005406CE" w:rsidRDefault="00AB69A9" w:rsidP="00AB69A9">
      <w:pPr>
        <w:pStyle w:val="ListParagraph"/>
        <w:ind w:left="1080"/>
        <w:rPr>
          <w:rFonts w:ascii="Cambria" w:hAnsi="Cambria"/>
          <w:color w:val="222635"/>
          <w:sz w:val="28"/>
          <w:szCs w:val="28"/>
        </w:rPr>
      </w:pPr>
    </w:p>
    <w:p w14:paraId="33DA5A27" w14:textId="52C65E8B" w:rsidR="00AB69A9" w:rsidRPr="005406CE" w:rsidRDefault="005406CE" w:rsidP="00AB69A9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406CE">
        <w:rPr>
          <w:rFonts w:ascii="Cambria" w:hAnsi="Cambria"/>
          <w:sz w:val="28"/>
          <w:szCs w:val="28"/>
        </w:rPr>
        <w:t>You will get the below screen:</w:t>
      </w:r>
    </w:p>
    <w:p w14:paraId="73BB1AD1" w14:textId="77777777" w:rsidR="005406CE" w:rsidRPr="005406CE" w:rsidRDefault="005406CE" w:rsidP="005406CE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10D19178" w14:textId="0AF7777D" w:rsidR="005406CE" w:rsidRDefault="005406CE" w:rsidP="005406CE">
      <w:r w:rsidRPr="005406CE">
        <w:rPr>
          <w:noProof/>
        </w:rPr>
        <w:drawing>
          <wp:inline distT="0" distB="0" distL="0" distR="0" wp14:anchorId="52AFBEA4" wp14:editId="3B317750">
            <wp:extent cx="4509135" cy="1072515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6B19" w14:textId="77777777" w:rsidR="005406CE" w:rsidRDefault="005406CE" w:rsidP="005406CE"/>
    <w:p w14:paraId="3FE39A30" w14:textId="215E97A2" w:rsidR="005406CE" w:rsidRPr="009053CE" w:rsidRDefault="005406CE" w:rsidP="005406CE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9053CE">
        <w:rPr>
          <w:rFonts w:ascii="Cambria" w:hAnsi="Cambria"/>
          <w:sz w:val="28"/>
          <w:szCs w:val="28"/>
        </w:rPr>
        <w:t xml:space="preserve">Click on the connected-cities-controller and get the below screen: </w:t>
      </w:r>
    </w:p>
    <w:p w14:paraId="5D60D02E" w14:textId="77777777" w:rsidR="005406CE" w:rsidRDefault="005406CE" w:rsidP="005406CE"/>
    <w:p w14:paraId="62B68EFB" w14:textId="2800AA22" w:rsidR="005406CE" w:rsidRDefault="005406CE" w:rsidP="005406CE">
      <w:r w:rsidRPr="005406CE">
        <w:rPr>
          <w:noProof/>
        </w:rPr>
        <w:drawing>
          <wp:inline distT="0" distB="0" distL="0" distR="0" wp14:anchorId="3C8BB0E5" wp14:editId="56DD1D77">
            <wp:extent cx="6400800" cy="43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9A3F" w14:textId="77777777" w:rsidR="005406CE" w:rsidRDefault="005406CE" w:rsidP="005406CE">
      <w:pPr>
        <w:pStyle w:val="ListParagraph"/>
        <w:ind w:left="1080"/>
      </w:pPr>
    </w:p>
    <w:p w14:paraId="78CF5BE1" w14:textId="13C6155E" w:rsidR="005406CE" w:rsidRPr="009053CE" w:rsidRDefault="005406CE" w:rsidP="005406CE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9053CE">
        <w:rPr>
          <w:rFonts w:ascii="Cambria" w:hAnsi="Cambria"/>
          <w:sz w:val="28"/>
          <w:szCs w:val="28"/>
        </w:rPr>
        <w:t>Click on the /connected (Alternatively, you can also click on Exp</w:t>
      </w:r>
      <w:r w:rsidR="009053CE">
        <w:rPr>
          <w:rFonts w:ascii="Cambria" w:hAnsi="Cambria"/>
          <w:sz w:val="28"/>
          <w:szCs w:val="28"/>
        </w:rPr>
        <w:t>and O</w:t>
      </w:r>
      <w:r w:rsidRPr="009053CE">
        <w:rPr>
          <w:rFonts w:ascii="Cambria" w:hAnsi="Cambria"/>
          <w:sz w:val="28"/>
          <w:szCs w:val="28"/>
        </w:rPr>
        <w:t>perations) and get the below screen:</w:t>
      </w:r>
    </w:p>
    <w:p w14:paraId="08BD18E5" w14:textId="77777777" w:rsidR="005406CE" w:rsidRDefault="005406CE" w:rsidP="005406CE"/>
    <w:p w14:paraId="1ED083EE" w14:textId="7897CD75" w:rsidR="00E05F59" w:rsidRDefault="006A1EBF" w:rsidP="005406CE">
      <w:r w:rsidRPr="006A1EBF">
        <w:rPr>
          <w:noProof/>
        </w:rPr>
        <w:drawing>
          <wp:inline distT="0" distB="0" distL="0" distR="0" wp14:anchorId="72B1F38B" wp14:editId="7B979005">
            <wp:extent cx="6400800" cy="412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165B" w14:textId="496902E6" w:rsidR="00E05F59" w:rsidRDefault="00E05F59" w:rsidP="005406CE"/>
    <w:p w14:paraId="260D90DE" w14:textId="77777777" w:rsidR="00E05F59" w:rsidRDefault="00E05F59" w:rsidP="005406CE"/>
    <w:p w14:paraId="37CBD2B1" w14:textId="475F94E3" w:rsidR="005406CE" w:rsidRPr="00582B77" w:rsidRDefault="006A1EBF" w:rsidP="006A1EBF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82B77">
        <w:rPr>
          <w:rFonts w:ascii="Cambria" w:hAnsi="Cambria"/>
          <w:sz w:val="28"/>
          <w:szCs w:val="28"/>
        </w:rPr>
        <w:t>Enter different values for the parameters ‘origin’ and ‘destination’ and click on the ‘Try it out!’ button to observe the results.</w:t>
      </w:r>
    </w:p>
    <w:p w14:paraId="7E34B70E" w14:textId="77777777" w:rsidR="006A1EBF" w:rsidRDefault="006A1EBF" w:rsidP="006A1EBF"/>
    <w:p w14:paraId="5E695181" w14:textId="1D67F555" w:rsidR="006A1EBF" w:rsidRDefault="006A1EBF" w:rsidP="006A1EBF">
      <w:r w:rsidRPr="006A1EBF">
        <w:rPr>
          <w:noProof/>
        </w:rPr>
        <w:lastRenderedPageBreak/>
        <w:drawing>
          <wp:inline distT="0" distB="0" distL="0" distR="0" wp14:anchorId="383B76C0" wp14:editId="3194098F">
            <wp:extent cx="6400800" cy="404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8B98" w14:textId="77777777" w:rsidR="006A1EBF" w:rsidRDefault="006A1EBF" w:rsidP="006A1EBF"/>
    <w:p w14:paraId="3110EF94" w14:textId="06731914" w:rsidR="006A1EBF" w:rsidRDefault="006A1EBF" w:rsidP="006A1EBF">
      <w:r w:rsidRPr="006A1EBF">
        <w:rPr>
          <w:noProof/>
        </w:rPr>
        <w:lastRenderedPageBreak/>
        <w:drawing>
          <wp:inline distT="0" distB="0" distL="0" distR="0" wp14:anchorId="0895D190" wp14:editId="71080827">
            <wp:extent cx="6400800" cy="3834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2732" w14:textId="3F8A20DA" w:rsidR="009B3EFA" w:rsidRDefault="009B3EFA" w:rsidP="009B3EFA">
      <w:pPr>
        <w:pStyle w:val="Heading2"/>
      </w:pPr>
      <w:r>
        <w:t>Technical Specifications</w:t>
      </w:r>
      <w:r w:rsidR="004B6FA2">
        <w:t>:</w:t>
      </w:r>
    </w:p>
    <w:p w14:paraId="58685861" w14:textId="13841CC4" w:rsidR="006A3CB7" w:rsidRPr="00582B77" w:rsidRDefault="00B6314A" w:rsidP="006A3CB7">
      <w:pPr>
        <w:rPr>
          <w:rFonts w:ascii="Cambria" w:hAnsi="Cambria"/>
          <w:sz w:val="28"/>
          <w:szCs w:val="28"/>
        </w:rPr>
      </w:pPr>
      <w:r w:rsidRPr="00582B77">
        <w:rPr>
          <w:rFonts w:ascii="Cambria" w:hAnsi="Cambria"/>
          <w:sz w:val="28"/>
          <w:szCs w:val="28"/>
        </w:rPr>
        <w:t>Technology Stack:</w:t>
      </w:r>
    </w:p>
    <w:p w14:paraId="18947CCA" w14:textId="375E4DFF" w:rsidR="00B6314A" w:rsidRPr="00582B77" w:rsidRDefault="00B6314A" w:rsidP="006A3CB7">
      <w:pPr>
        <w:rPr>
          <w:rFonts w:ascii="Cambria" w:hAnsi="Cambria"/>
          <w:sz w:val="28"/>
          <w:szCs w:val="28"/>
        </w:rPr>
      </w:pPr>
      <w:r w:rsidRPr="00582B77">
        <w:rPr>
          <w:rFonts w:ascii="Cambria" w:hAnsi="Cambria"/>
          <w:sz w:val="28"/>
          <w:szCs w:val="28"/>
        </w:rPr>
        <w:t>Maven, Spring boot, Java8, Junit5, Swagger</w:t>
      </w:r>
      <w:r w:rsidR="00582B77" w:rsidRPr="00582B77">
        <w:rPr>
          <w:rFonts w:ascii="Cambria" w:hAnsi="Cambria"/>
          <w:sz w:val="28"/>
          <w:szCs w:val="28"/>
        </w:rPr>
        <w:t>2</w:t>
      </w:r>
    </w:p>
    <w:p w14:paraId="67DBEE88" w14:textId="67194220" w:rsidR="006A3CB7" w:rsidRPr="00582B77" w:rsidRDefault="00B6314A" w:rsidP="006A3CB7">
      <w:pPr>
        <w:rPr>
          <w:rFonts w:ascii="Cambria" w:hAnsi="Cambria"/>
          <w:color w:val="000000" w:themeColor="text1"/>
          <w:sz w:val="28"/>
          <w:szCs w:val="28"/>
        </w:rPr>
      </w:pPr>
      <w:r w:rsidRPr="00582B77">
        <w:rPr>
          <w:rFonts w:ascii="Cambria" w:hAnsi="Cambria"/>
          <w:color w:val="000000" w:themeColor="text1"/>
          <w:sz w:val="28"/>
          <w:szCs w:val="28"/>
        </w:rPr>
        <w:t>Graph Representation:</w:t>
      </w:r>
    </w:p>
    <w:p w14:paraId="25A58A63" w14:textId="195D3329" w:rsidR="00F86D8F" w:rsidRPr="00582B77" w:rsidRDefault="00F86D8F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  <w:r w:rsidRPr="00582B77">
        <w:rPr>
          <w:rFonts w:ascii="Cambria" w:hAnsi="Cambria"/>
          <w:color w:val="000000" w:themeColor="text1"/>
          <w:sz w:val="28"/>
          <w:szCs w:val="28"/>
        </w:rPr>
        <w:t>The graph is represented using adjacency list. An adjacency list is an array of separate lists.</w:t>
      </w:r>
      <w:r w:rsidR="00B84434" w:rsidRPr="00582B77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582B77">
        <w:rPr>
          <w:rFonts w:ascii="Cambria" w:hAnsi="Cambria"/>
          <w:color w:val="000000" w:themeColor="text1"/>
          <w:sz w:val="28"/>
          <w:szCs w:val="28"/>
        </w:rPr>
        <w:t>Each element of the array is a list,</w:t>
      </w:r>
      <w:r w:rsidR="00B84434" w:rsidRPr="00582B77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582B77">
        <w:rPr>
          <w:rFonts w:ascii="Cambria" w:hAnsi="Cambria"/>
          <w:color w:val="000000" w:themeColor="text1"/>
          <w:sz w:val="28"/>
          <w:szCs w:val="28"/>
        </w:rPr>
        <w:t xml:space="preserve">which contains all the vertices that are adjacent to vertex </w:t>
      </w:r>
      <w:proofErr w:type="spellStart"/>
      <w:r w:rsidRPr="00582B77">
        <w:rPr>
          <w:rFonts w:ascii="Cambria" w:hAnsi="Cambria"/>
          <w:color w:val="000000" w:themeColor="text1"/>
          <w:sz w:val="28"/>
          <w:szCs w:val="28"/>
        </w:rPr>
        <w:t>i</w:t>
      </w:r>
      <w:proofErr w:type="spellEnd"/>
      <w:r w:rsidRPr="00582B77">
        <w:rPr>
          <w:rFonts w:ascii="Cambria" w:hAnsi="Cambria"/>
          <w:color w:val="000000" w:themeColor="text1"/>
          <w:sz w:val="28"/>
          <w:szCs w:val="28"/>
        </w:rPr>
        <w:t>.</w:t>
      </w:r>
      <w:r w:rsidR="00B84434" w:rsidRPr="00582B77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582B77">
        <w:rPr>
          <w:rFonts w:ascii="Cambria" w:hAnsi="Cambria"/>
          <w:color w:val="000000" w:themeColor="text1"/>
          <w:sz w:val="28"/>
          <w:szCs w:val="28"/>
        </w:rPr>
        <w:t>S</w:t>
      </w:r>
      <w:r w:rsidR="00B84434" w:rsidRPr="00582B77">
        <w:rPr>
          <w:rFonts w:ascii="Cambria" w:hAnsi="Cambria"/>
          <w:color w:val="000000" w:themeColor="text1"/>
          <w:sz w:val="28"/>
          <w:szCs w:val="28"/>
        </w:rPr>
        <w:t>ize of array will be number of vertices in graph.</w:t>
      </w:r>
    </w:p>
    <w:p w14:paraId="72932B76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4A1E94CD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123F5929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234C47D2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406C1988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0E1C52DF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6FA3EE08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12F752F1" w14:textId="67F305E6" w:rsidR="008B0B71" w:rsidRPr="00062704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  <w:r w:rsidRPr="00062704">
        <w:rPr>
          <w:rFonts w:ascii="Cambria" w:hAnsi="Cambria"/>
          <w:color w:val="000000" w:themeColor="text1"/>
          <w:sz w:val="28"/>
          <w:szCs w:val="28"/>
        </w:rPr>
        <w:t>Example:</w:t>
      </w:r>
    </w:p>
    <w:p w14:paraId="3535B1CE" w14:textId="77777777" w:rsidR="008B0B71" w:rsidRPr="00062704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71362F21" w14:textId="0DD77097" w:rsidR="008B0B71" w:rsidRPr="00062704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  <w:r w:rsidRPr="00062704">
        <w:rPr>
          <w:rFonts w:ascii="Cambria" w:hAnsi="Cambria"/>
          <w:color w:val="000000" w:themeColor="text1"/>
          <w:sz w:val="28"/>
          <w:szCs w:val="28"/>
        </w:rPr>
        <w:t>Input:</w:t>
      </w:r>
    </w:p>
    <w:p w14:paraId="46BAF861" w14:textId="77777777" w:rsidR="008B0B71" w:rsidRPr="00062704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03A4152F" w14:textId="77777777" w:rsidR="008B0B71" w:rsidRPr="008B0B71" w:rsidRDefault="008B0B71" w:rsidP="008B0B71">
      <w:pPr>
        <w:rPr>
          <w:rFonts w:ascii="Cambria" w:hAnsi="Cambria" w:cs="Menlo"/>
          <w:sz w:val="28"/>
          <w:szCs w:val="28"/>
        </w:rPr>
      </w:pPr>
      <w:r w:rsidRPr="008B0B71">
        <w:rPr>
          <w:rFonts w:ascii="Cambria" w:hAnsi="Cambria" w:cs="Menlo"/>
          <w:sz w:val="28"/>
          <w:szCs w:val="28"/>
        </w:rPr>
        <w:t>Boston, New York</w:t>
      </w:r>
    </w:p>
    <w:p w14:paraId="48CD60D3" w14:textId="77777777" w:rsidR="008B0B71" w:rsidRPr="008B0B71" w:rsidRDefault="008B0B71" w:rsidP="008B0B71">
      <w:pPr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Philadelphia</w:t>
      </w:r>
      <w:r w:rsidRPr="008B0B71">
        <w:rPr>
          <w:rFonts w:ascii="Cambria" w:hAnsi="Cambria" w:cs="Menlo"/>
          <w:sz w:val="28"/>
          <w:szCs w:val="28"/>
        </w:rPr>
        <w:t xml:space="preserve">, </w:t>
      </w:r>
      <w:r w:rsidRPr="00062704">
        <w:rPr>
          <w:rFonts w:ascii="Cambria" w:hAnsi="Cambria" w:cs="Menlo"/>
          <w:sz w:val="28"/>
          <w:szCs w:val="28"/>
        </w:rPr>
        <w:t>Newark</w:t>
      </w:r>
    </w:p>
    <w:p w14:paraId="0A0853B3" w14:textId="77777777" w:rsidR="008B0B71" w:rsidRPr="008B0B71" w:rsidRDefault="008B0B71" w:rsidP="008B0B71">
      <w:pPr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Newark</w:t>
      </w:r>
      <w:r w:rsidRPr="008B0B71">
        <w:rPr>
          <w:rFonts w:ascii="Cambria" w:hAnsi="Cambria" w:cs="Menlo"/>
          <w:sz w:val="28"/>
          <w:szCs w:val="28"/>
        </w:rPr>
        <w:t>, Boston</w:t>
      </w:r>
    </w:p>
    <w:p w14:paraId="7C7FB3B8" w14:textId="77777777" w:rsidR="008B0B71" w:rsidRPr="008B0B71" w:rsidRDefault="008B0B71" w:rsidP="008B0B71">
      <w:pPr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Trenton</w:t>
      </w:r>
      <w:r w:rsidRPr="008B0B71">
        <w:rPr>
          <w:rFonts w:ascii="Cambria" w:hAnsi="Cambria" w:cs="Menlo"/>
          <w:sz w:val="28"/>
          <w:szCs w:val="28"/>
        </w:rPr>
        <w:t xml:space="preserve">, </w:t>
      </w:r>
      <w:r w:rsidRPr="00062704">
        <w:rPr>
          <w:rFonts w:ascii="Cambria" w:hAnsi="Cambria" w:cs="Menlo"/>
          <w:sz w:val="28"/>
          <w:szCs w:val="28"/>
        </w:rPr>
        <w:t>Albany</w:t>
      </w:r>
    </w:p>
    <w:p w14:paraId="7EEF8B82" w14:textId="77777777" w:rsidR="008B0B71" w:rsidRPr="00062704" w:rsidRDefault="008B0B71" w:rsidP="006A3CB7">
      <w:pPr>
        <w:rPr>
          <w:rFonts w:ascii="Cambria" w:hAnsi="Cambria"/>
          <w:sz w:val="28"/>
          <w:szCs w:val="28"/>
        </w:rPr>
      </w:pPr>
    </w:p>
    <w:p w14:paraId="7BA8ABB9" w14:textId="10D911F9" w:rsidR="00817C8A" w:rsidRPr="00062704" w:rsidRDefault="008B0B71" w:rsidP="006A3CB7">
      <w:pPr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The following example gives the representation of the cities (as given in the input) in the graph</w:t>
      </w:r>
    </w:p>
    <w:p w14:paraId="384737AB" w14:textId="34A1BDB2" w:rsidR="00817C8A" w:rsidRPr="00062704" w:rsidRDefault="008B0B71" w:rsidP="006A3CB7">
      <w:pPr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Cities and their ids:</w:t>
      </w:r>
    </w:p>
    <w:p w14:paraId="328B3DCD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Boston:0</w:t>
      </w:r>
    </w:p>
    <w:p w14:paraId="22CEB28C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Newark:1</w:t>
      </w:r>
    </w:p>
    <w:p w14:paraId="6EA46CDD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Albany:2</w:t>
      </w:r>
    </w:p>
    <w:p w14:paraId="34F1497B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Trenton:3</w:t>
      </w:r>
    </w:p>
    <w:p w14:paraId="279CBC71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New York:4</w:t>
      </w:r>
    </w:p>
    <w:p w14:paraId="42F5FCD7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Philadelphia:5</w:t>
      </w:r>
    </w:p>
    <w:p w14:paraId="539166FA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</w:p>
    <w:p w14:paraId="3BF73396" w14:textId="24E64E7D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Graph representation: Adjacency List</w:t>
      </w:r>
      <w:r w:rsidR="009053CE">
        <w:rPr>
          <w:rFonts w:ascii="Cambria" w:hAnsi="Cambria" w:cs="Menlo"/>
          <w:sz w:val="28"/>
          <w:szCs w:val="28"/>
        </w:rPr>
        <w:t xml:space="preserve"> showing the </w:t>
      </w:r>
      <w:r w:rsidR="008C6879">
        <w:rPr>
          <w:rFonts w:ascii="Cambria" w:hAnsi="Cambria" w:cs="Menlo"/>
          <w:sz w:val="28"/>
          <w:szCs w:val="28"/>
        </w:rPr>
        <w:t>adjacent(connected) cities for each city</w:t>
      </w:r>
    </w:p>
    <w:p w14:paraId="1582E27D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</w:p>
    <w:p w14:paraId="71F18A03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 xml:space="preserve">Adjacency </w:t>
      </w:r>
      <w:proofErr w:type="gramStart"/>
      <w:r w:rsidRPr="00062704">
        <w:rPr>
          <w:rFonts w:ascii="Cambria" w:hAnsi="Cambria" w:cs="Menlo"/>
          <w:sz w:val="28"/>
          <w:szCs w:val="28"/>
        </w:rPr>
        <w:t>list of vertex</w:t>
      </w:r>
      <w:proofErr w:type="gramEnd"/>
      <w:r w:rsidRPr="00062704">
        <w:rPr>
          <w:rFonts w:ascii="Cambria" w:hAnsi="Cambria" w:cs="Menlo"/>
          <w:sz w:val="28"/>
          <w:szCs w:val="28"/>
        </w:rPr>
        <w:t xml:space="preserve"> 0</w:t>
      </w:r>
    </w:p>
    <w:p w14:paraId="5A4880FC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head -&gt; 4 -&gt; 1</w:t>
      </w:r>
    </w:p>
    <w:p w14:paraId="2A8932F8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 </w:t>
      </w:r>
    </w:p>
    <w:p w14:paraId="6C750B63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 xml:space="preserve">Adjacency </w:t>
      </w:r>
      <w:proofErr w:type="gramStart"/>
      <w:r w:rsidRPr="00062704">
        <w:rPr>
          <w:rFonts w:ascii="Cambria" w:hAnsi="Cambria" w:cs="Menlo"/>
          <w:sz w:val="28"/>
          <w:szCs w:val="28"/>
        </w:rPr>
        <w:t>list of vertex</w:t>
      </w:r>
      <w:proofErr w:type="gramEnd"/>
      <w:r w:rsidRPr="00062704">
        <w:rPr>
          <w:rFonts w:ascii="Cambria" w:hAnsi="Cambria" w:cs="Menlo"/>
          <w:sz w:val="28"/>
          <w:szCs w:val="28"/>
        </w:rPr>
        <w:t xml:space="preserve"> 1</w:t>
      </w:r>
    </w:p>
    <w:p w14:paraId="6142D71D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head -&gt; 5 -&gt; 0</w:t>
      </w:r>
    </w:p>
    <w:p w14:paraId="5C436101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 </w:t>
      </w:r>
    </w:p>
    <w:p w14:paraId="1FED4BAA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 xml:space="preserve">Adjacency </w:t>
      </w:r>
      <w:proofErr w:type="gramStart"/>
      <w:r w:rsidRPr="00062704">
        <w:rPr>
          <w:rFonts w:ascii="Cambria" w:hAnsi="Cambria" w:cs="Menlo"/>
          <w:sz w:val="28"/>
          <w:szCs w:val="28"/>
        </w:rPr>
        <w:t>list of vertex</w:t>
      </w:r>
      <w:proofErr w:type="gramEnd"/>
      <w:r w:rsidRPr="00062704">
        <w:rPr>
          <w:rFonts w:ascii="Cambria" w:hAnsi="Cambria" w:cs="Menlo"/>
          <w:sz w:val="28"/>
          <w:szCs w:val="28"/>
        </w:rPr>
        <w:t xml:space="preserve"> 2</w:t>
      </w:r>
    </w:p>
    <w:p w14:paraId="6D7C8C9A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head -&gt; 3</w:t>
      </w:r>
    </w:p>
    <w:p w14:paraId="5E2AD399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 </w:t>
      </w:r>
    </w:p>
    <w:p w14:paraId="2C0484E7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 xml:space="preserve">Adjacency </w:t>
      </w:r>
      <w:proofErr w:type="gramStart"/>
      <w:r w:rsidRPr="00062704">
        <w:rPr>
          <w:rFonts w:ascii="Cambria" w:hAnsi="Cambria" w:cs="Menlo"/>
          <w:sz w:val="28"/>
          <w:szCs w:val="28"/>
        </w:rPr>
        <w:t>list of vertex</w:t>
      </w:r>
      <w:proofErr w:type="gramEnd"/>
      <w:r w:rsidRPr="00062704">
        <w:rPr>
          <w:rFonts w:ascii="Cambria" w:hAnsi="Cambria" w:cs="Menlo"/>
          <w:sz w:val="28"/>
          <w:szCs w:val="28"/>
        </w:rPr>
        <w:t xml:space="preserve"> 3</w:t>
      </w:r>
    </w:p>
    <w:p w14:paraId="446B501C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head -&gt; 2</w:t>
      </w:r>
    </w:p>
    <w:p w14:paraId="63ED12DE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 </w:t>
      </w:r>
    </w:p>
    <w:p w14:paraId="18F9C08B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 xml:space="preserve">Adjacency </w:t>
      </w:r>
      <w:proofErr w:type="gramStart"/>
      <w:r w:rsidRPr="00062704">
        <w:rPr>
          <w:rFonts w:ascii="Cambria" w:hAnsi="Cambria" w:cs="Menlo"/>
          <w:sz w:val="28"/>
          <w:szCs w:val="28"/>
        </w:rPr>
        <w:t>list of vertex</w:t>
      </w:r>
      <w:proofErr w:type="gramEnd"/>
      <w:r w:rsidRPr="00062704">
        <w:rPr>
          <w:rFonts w:ascii="Cambria" w:hAnsi="Cambria" w:cs="Menlo"/>
          <w:sz w:val="28"/>
          <w:szCs w:val="28"/>
        </w:rPr>
        <w:t xml:space="preserve"> 4</w:t>
      </w:r>
    </w:p>
    <w:p w14:paraId="405C4B92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head -&gt; 0</w:t>
      </w:r>
    </w:p>
    <w:p w14:paraId="2FCBE6EC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 </w:t>
      </w:r>
    </w:p>
    <w:p w14:paraId="3C66BF21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 xml:space="preserve">Adjacency </w:t>
      </w:r>
      <w:proofErr w:type="gramStart"/>
      <w:r w:rsidRPr="00062704">
        <w:rPr>
          <w:rFonts w:ascii="Cambria" w:hAnsi="Cambria" w:cs="Menlo"/>
          <w:sz w:val="28"/>
          <w:szCs w:val="28"/>
        </w:rPr>
        <w:t>list of vertex</w:t>
      </w:r>
      <w:proofErr w:type="gramEnd"/>
      <w:r w:rsidRPr="00062704">
        <w:rPr>
          <w:rFonts w:ascii="Cambria" w:hAnsi="Cambria" w:cs="Menlo"/>
          <w:sz w:val="28"/>
          <w:szCs w:val="28"/>
        </w:rPr>
        <w:t xml:space="preserve"> 5</w:t>
      </w:r>
    </w:p>
    <w:p w14:paraId="4CBF3532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head -&gt; 1</w:t>
      </w:r>
    </w:p>
    <w:p w14:paraId="1F2F5C29" w14:textId="77777777" w:rsidR="00817C8A" w:rsidRPr="00062704" w:rsidRDefault="00817C8A" w:rsidP="006A3CB7">
      <w:pPr>
        <w:rPr>
          <w:rFonts w:ascii="Cambria" w:hAnsi="Cambria"/>
          <w:sz w:val="28"/>
          <w:szCs w:val="28"/>
        </w:rPr>
      </w:pPr>
    </w:p>
    <w:p w14:paraId="4F0AA3A9" w14:textId="2916C630" w:rsidR="00B6314A" w:rsidRPr="00062704" w:rsidRDefault="00B6314A" w:rsidP="006A3CB7">
      <w:pPr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Graph Search Algorithm:</w:t>
      </w:r>
    </w:p>
    <w:p w14:paraId="27807E3E" w14:textId="1C3BFC6B" w:rsidR="00B84434" w:rsidRPr="00062704" w:rsidRDefault="00B84434" w:rsidP="006A3CB7">
      <w:pPr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lastRenderedPageBreak/>
        <w:t>The following graph search algorithms are implemented in the Graph class:</w:t>
      </w:r>
    </w:p>
    <w:p w14:paraId="0777DBE8" w14:textId="6610B065" w:rsidR="00B84434" w:rsidRPr="00062704" w:rsidRDefault="00D83A8E" w:rsidP="00B84434">
      <w:pPr>
        <w:pStyle w:val="ListParagraph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Depth First Search (DFS) </w:t>
      </w:r>
    </w:p>
    <w:p w14:paraId="7631A074" w14:textId="44EE3674" w:rsidR="00B84434" w:rsidRDefault="00D83A8E" w:rsidP="00D83A8E">
      <w:pPr>
        <w:pStyle w:val="ListParagraph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Breadth First Search (BFS)</w:t>
      </w:r>
    </w:p>
    <w:p w14:paraId="6B0D2B7C" w14:textId="77777777" w:rsidR="00177F38" w:rsidRDefault="00D83A8E" w:rsidP="00D83A8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DFS is the default one. </w:t>
      </w:r>
    </w:p>
    <w:p w14:paraId="6A8D7122" w14:textId="7DC0EFA7" w:rsidR="00D83A8E" w:rsidRDefault="00D83A8E" w:rsidP="00D83A8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choice of the algorithm depends on the value</w:t>
      </w:r>
      <w:r w:rsidR="00177F38">
        <w:rPr>
          <w:rFonts w:ascii="Cambria" w:hAnsi="Cambria"/>
          <w:sz w:val="28"/>
          <w:szCs w:val="28"/>
        </w:rPr>
        <w:t xml:space="preserve"> of the </w:t>
      </w:r>
      <w:proofErr w:type="spellStart"/>
      <w:proofErr w:type="gramStart"/>
      <w:r w:rsidR="00177F38">
        <w:rPr>
          <w:rFonts w:ascii="Cambria" w:hAnsi="Cambria"/>
          <w:sz w:val="28"/>
          <w:szCs w:val="28"/>
        </w:rPr>
        <w:t>connectedcities.graphsearch</w:t>
      </w:r>
      <w:proofErr w:type="gramEnd"/>
      <w:r w:rsidR="00177F38">
        <w:rPr>
          <w:rFonts w:ascii="Cambria" w:hAnsi="Cambria"/>
          <w:sz w:val="28"/>
          <w:szCs w:val="28"/>
        </w:rPr>
        <w:t>.algorithm</w:t>
      </w:r>
      <w:proofErr w:type="spellEnd"/>
      <w:r w:rsidR="00177F38">
        <w:rPr>
          <w:rFonts w:ascii="Cambria" w:hAnsi="Cambria"/>
          <w:sz w:val="28"/>
          <w:szCs w:val="28"/>
        </w:rPr>
        <w:t xml:space="preserve"> property</w:t>
      </w:r>
      <w:r>
        <w:rPr>
          <w:rFonts w:ascii="Cambria" w:hAnsi="Cambria"/>
          <w:sz w:val="28"/>
          <w:szCs w:val="28"/>
        </w:rPr>
        <w:t xml:space="preserve"> in the </w:t>
      </w:r>
      <w:proofErr w:type="spellStart"/>
      <w:r>
        <w:rPr>
          <w:rFonts w:ascii="Cambria" w:hAnsi="Cambria"/>
          <w:sz w:val="28"/>
          <w:szCs w:val="28"/>
        </w:rPr>
        <w:t>application.properties</w:t>
      </w:r>
      <w:proofErr w:type="spellEnd"/>
      <w:r>
        <w:rPr>
          <w:rFonts w:ascii="Cambria" w:hAnsi="Cambria"/>
          <w:sz w:val="28"/>
          <w:szCs w:val="28"/>
        </w:rPr>
        <w:t xml:space="preserve"> file. </w:t>
      </w:r>
    </w:p>
    <w:p w14:paraId="772EA779" w14:textId="6B0F5781" w:rsidR="00D83A8E" w:rsidRDefault="00D83A8E" w:rsidP="00D83A8E"/>
    <w:p w14:paraId="53DBBACD" w14:textId="54F0AAEB" w:rsidR="00D83A8E" w:rsidRDefault="00D83A8E" w:rsidP="00D83A8E">
      <w:pPr>
        <w:pStyle w:val="Heading2"/>
      </w:pPr>
      <w:r>
        <w:t>Design Considerations:</w:t>
      </w:r>
    </w:p>
    <w:p w14:paraId="011C342A" w14:textId="1A979459" w:rsidR="00D83A8E" w:rsidRPr="005A0A0A" w:rsidRDefault="00D83A8E" w:rsidP="00D83A8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5A0A0A">
        <w:rPr>
          <w:rFonts w:ascii="Cambria" w:hAnsi="Cambria"/>
          <w:sz w:val="28"/>
          <w:szCs w:val="28"/>
        </w:rPr>
        <w:t>Advantages of Spring boot</w:t>
      </w:r>
      <w:r w:rsidR="00177F38" w:rsidRPr="005A0A0A">
        <w:rPr>
          <w:rFonts w:ascii="Cambria" w:hAnsi="Cambria"/>
          <w:sz w:val="28"/>
          <w:szCs w:val="28"/>
        </w:rPr>
        <w:t>:</w:t>
      </w:r>
    </w:p>
    <w:p w14:paraId="7CE9C74C" w14:textId="77777777" w:rsidR="00ED63BC" w:rsidRPr="005A0A0A" w:rsidRDefault="00ED63BC" w:rsidP="00ED63BC">
      <w:pPr>
        <w:pStyle w:val="ListParagraph"/>
        <w:rPr>
          <w:rFonts w:ascii="Cambria" w:hAnsi="Cambria"/>
          <w:sz w:val="28"/>
          <w:szCs w:val="28"/>
        </w:rPr>
      </w:pPr>
    </w:p>
    <w:p w14:paraId="6D77C05A" w14:textId="7CA04505" w:rsidR="00930603" w:rsidRPr="005A0A0A" w:rsidRDefault="00930603" w:rsidP="00930603">
      <w:pPr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</w:pPr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 xml:space="preserve">           The @</w:t>
      </w:r>
      <w:proofErr w:type="spellStart"/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>SpringBootApplication</w:t>
      </w:r>
      <w:proofErr w:type="spellEnd"/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 xml:space="preserve"> annotation is equivalent to using     @Configuration, @</w:t>
      </w:r>
      <w:proofErr w:type="spellStart"/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>EnableAutoConfiguration</w:t>
      </w:r>
      <w:proofErr w:type="spellEnd"/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 xml:space="preserve"> and @</w:t>
      </w:r>
      <w:proofErr w:type="spellStart"/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>ComponentScan</w:t>
      </w:r>
      <w:proofErr w:type="spellEnd"/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 xml:space="preserve"> with their default attributes</w:t>
      </w:r>
    </w:p>
    <w:p w14:paraId="2B84DE6F" w14:textId="77777777" w:rsidR="00930603" w:rsidRPr="005A0A0A" w:rsidRDefault="00930603" w:rsidP="00930603">
      <w:pPr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</w:pPr>
    </w:p>
    <w:p w14:paraId="189D1D6E" w14:textId="77777777" w:rsidR="005A0A0A" w:rsidRPr="005A0A0A" w:rsidRDefault="005A0A0A" w:rsidP="005A0A0A">
      <w:pPr>
        <w:textAlignment w:val="center"/>
        <w:rPr>
          <w:rFonts w:ascii="Cambria" w:eastAsia="Times New Roman" w:hAnsi="Cambria"/>
          <w:color w:val="222635"/>
          <w:sz w:val="28"/>
          <w:szCs w:val="28"/>
        </w:rPr>
      </w:pPr>
      <w:r w:rsidRPr="005A0A0A">
        <w:rPr>
          <w:rFonts w:ascii="Cambria" w:eastAsia="Times New Roman" w:hAnsi="Cambria"/>
          <w:color w:val="222635"/>
          <w:sz w:val="28"/>
          <w:szCs w:val="28"/>
        </w:rPr>
        <w:t>If there are beans/components in other packages that are not sub-packages of the main package, you should manually add them as @</w:t>
      </w:r>
      <w:proofErr w:type="spellStart"/>
      <w:r w:rsidRPr="005A0A0A">
        <w:rPr>
          <w:rFonts w:ascii="Cambria" w:eastAsia="Times New Roman" w:hAnsi="Cambria"/>
          <w:color w:val="222635"/>
          <w:sz w:val="28"/>
          <w:szCs w:val="28"/>
        </w:rPr>
        <w:t>ComponentScan</w:t>
      </w:r>
      <w:proofErr w:type="spellEnd"/>
    </w:p>
    <w:p w14:paraId="5E7EBB35" w14:textId="77777777" w:rsidR="005A0A0A" w:rsidRPr="005A0A0A" w:rsidRDefault="005A0A0A" w:rsidP="005A0A0A">
      <w:pPr>
        <w:pStyle w:val="NormalWeb"/>
        <w:spacing w:before="0" w:beforeAutospacing="0" w:after="0" w:afterAutospacing="0"/>
        <w:ind w:left="540"/>
        <w:rPr>
          <w:rFonts w:ascii="Cambria" w:hAnsi="Cambria"/>
          <w:sz w:val="28"/>
          <w:szCs w:val="28"/>
        </w:rPr>
      </w:pPr>
      <w:r w:rsidRPr="005A0A0A">
        <w:rPr>
          <w:rFonts w:ascii="Cambria" w:hAnsi="Cambria"/>
          <w:sz w:val="28"/>
          <w:szCs w:val="28"/>
        </w:rPr>
        <w:t> </w:t>
      </w:r>
    </w:p>
    <w:p w14:paraId="2356077E" w14:textId="2B06A03B" w:rsidR="00930603" w:rsidRPr="00930603" w:rsidRDefault="005A0A0A" w:rsidP="005A0A0A">
      <w:pPr>
        <w:pStyle w:val="NormalWeb"/>
        <w:spacing w:before="0" w:beforeAutospacing="0" w:after="0" w:afterAutospacing="0"/>
        <w:rPr>
          <w:rFonts w:ascii="Cambria" w:eastAsia="Times New Roman" w:hAnsi="Cambria"/>
          <w:sz w:val="28"/>
          <w:szCs w:val="28"/>
        </w:rPr>
      </w:pPr>
      <w:r w:rsidRPr="005A0A0A">
        <w:rPr>
          <w:rFonts w:ascii="Cambria" w:hAnsi="Cambria"/>
          <w:sz w:val="28"/>
          <w:szCs w:val="28"/>
        </w:rPr>
        <w:t>In a non-Spring Boot Project, we would typically define the component scan explicitly in an XML application context or a Java Application Context</w:t>
      </w:r>
    </w:p>
    <w:p w14:paraId="6E22273C" w14:textId="4BB34366" w:rsidR="00ED63BC" w:rsidRDefault="00ED63BC" w:rsidP="00ED63BC">
      <w:pPr>
        <w:pStyle w:val="ListParagraph"/>
        <w:rPr>
          <w:rFonts w:ascii="Cambria" w:hAnsi="Cambria"/>
          <w:sz w:val="28"/>
          <w:szCs w:val="28"/>
        </w:rPr>
      </w:pPr>
    </w:p>
    <w:p w14:paraId="6DB6D85F" w14:textId="77777777" w:rsidR="00177F38" w:rsidRDefault="00177F38" w:rsidP="00177F38">
      <w:pPr>
        <w:pStyle w:val="ListParagraph"/>
        <w:rPr>
          <w:rFonts w:ascii="Cambria" w:hAnsi="Cambria"/>
          <w:sz w:val="28"/>
          <w:szCs w:val="28"/>
        </w:rPr>
      </w:pPr>
    </w:p>
    <w:p w14:paraId="74666C70" w14:textId="0CE9F572" w:rsidR="00D83A8E" w:rsidRDefault="00D83A8E" w:rsidP="00D83A8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Advantages of using</w:t>
      </w:r>
      <w:r w:rsidR="00177F38">
        <w:rPr>
          <w:rFonts w:ascii="Cambria" w:hAnsi="Cambria"/>
          <w:sz w:val="28"/>
          <w:szCs w:val="28"/>
        </w:rPr>
        <w:t xml:space="preserve"> @</w:t>
      </w:r>
      <w:proofErr w:type="spellStart"/>
      <w:r w:rsidR="00177F38">
        <w:rPr>
          <w:rFonts w:ascii="Cambria" w:hAnsi="Cambria"/>
          <w:sz w:val="28"/>
          <w:szCs w:val="28"/>
        </w:rPr>
        <w:t>GetMapping</w:t>
      </w:r>
      <w:proofErr w:type="spellEnd"/>
      <w:r w:rsidR="00177F38">
        <w:rPr>
          <w:rFonts w:ascii="Cambria" w:hAnsi="Cambria"/>
          <w:sz w:val="28"/>
          <w:szCs w:val="28"/>
        </w:rPr>
        <w:t xml:space="preserve"> over @</w:t>
      </w:r>
      <w:proofErr w:type="spellStart"/>
      <w:r w:rsidR="00177F38">
        <w:rPr>
          <w:rFonts w:ascii="Cambria" w:hAnsi="Cambria"/>
          <w:sz w:val="28"/>
          <w:szCs w:val="28"/>
        </w:rPr>
        <w:t>R</w:t>
      </w:r>
      <w:r w:rsidR="005A7440">
        <w:rPr>
          <w:rFonts w:ascii="Cambria" w:hAnsi="Cambria"/>
          <w:sz w:val="28"/>
          <w:szCs w:val="28"/>
        </w:rPr>
        <w:t>equestMapping</w:t>
      </w:r>
      <w:proofErr w:type="spellEnd"/>
      <w:r w:rsidR="005A7440">
        <w:rPr>
          <w:rFonts w:ascii="Cambria" w:hAnsi="Cambria"/>
          <w:sz w:val="28"/>
          <w:szCs w:val="28"/>
        </w:rPr>
        <w:t xml:space="preserve"> at the method level:</w:t>
      </w:r>
    </w:p>
    <w:p w14:paraId="0679BC42" w14:textId="73DE40A2" w:rsidR="005A7440" w:rsidRDefault="005A7440" w:rsidP="005A744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</w:t>
      </w:r>
      <w:r w:rsidR="00A14EB2">
        <w:rPr>
          <w:rFonts w:ascii="Cambria" w:hAnsi="Cambria"/>
          <w:sz w:val="28"/>
          <w:szCs w:val="28"/>
        </w:rPr>
        <w:t xml:space="preserve">At the handler methods </w:t>
      </w:r>
      <w:proofErr w:type="gramStart"/>
      <w:r w:rsidR="00A14EB2">
        <w:rPr>
          <w:rFonts w:ascii="Cambria" w:hAnsi="Cambria"/>
          <w:sz w:val="28"/>
          <w:szCs w:val="28"/>
        </w:rPr>
        <w:t xml:space="preserve">level, </w:t>
      </w:r>
      <w:r>
        <w:rPr>
          <w:rFonts w:ascii="Cambria" w:hAnsi="Cambria"/>
          <w:sz w:val="28"/>
          <w:szCs w:val="28"/>
        </w:rPr>
        <w:t xml:space="preserve"> </w:t>
      </w:r>
      <w:r w:rsidR="003E1277">
        <w:rPr>
          <w:rFonts w:ascii="Cambria" w:hAnsi="Cambria"/>
          <w:sz w:val="28"/>
          <w:szCs w:val="28"/>
        </w:rPr>
        <w:t>It</w:t>
      </w:r>
      <w:proofErr w:type="gramEnd"/>
      <w:r w:rsidR="003E1277">
        <w:rPr>
          <w:rFonts w:ascii="Cambria" w:hAnsi="Cambria"/>
          <w:sz w:val="28"/>
          <w:szCs w:val="28"/>
        </w:rPr>
        <w:t xml:space="preserve"> is </w:t>
      </w:r>
      <w:r w:rsidR="00A14EB2">
        <w:rPr>
          <w:rFonts w:ascii="Cambria" w:hAnsi="Cambria"/>
          <w:sz w:val="28"/>
          <w:szCs w:val="28"/>
        </w:rPr>
        <w:t>best to use the more specific @</w:t>
      </w:r>
      <w:proofErr w:type="spellStart"/>
      <w:r w:rsidR="00A14EB2">
        <w:rPr>
          <w:rFonts w:ascii="Cambria" w:hAnsi="Cambria"/>
          <w:sz w:val="28"/>
          <w:szCs w:val="28"/>
        </w:rPr>
        <w:t>GetMapping</w:t>
      </w:r>
      <w:proofErr w:type="spellEnd"/>
      <w:r w:rsidR="00A14EB2">
        <w:rPr>
          <w:rFonts w:ascii="Cambria" w:hAnsi="Cambria"/>
          <w:sz w:val="28"/>
          <w:szCs w:val="28"/>
        </w:rPr>
        <w:t xml:space="preserve"> than the lengthier @</w:t>
      </w:r>
      <w:proofErr w:type="spellStart"/>
      <w:r w:rsidR="00A14EB2">
        <w:rPr>
          <w:rFonts w:ascii="Cambria" w:hAnsi="Cambria"/>
          <w:sz w:val="28"/>
          <w:szCs w:val="28"/>
        </w:rPr>
        <w:t>RequestMapping</w:t>
      </w:r>
      <w:proofErr w:type="spellEnd"/>
      <w:r w:rsidR="00A14EB2">
        <w:rPr>
          <w:rFonts w:ascii="Cambria" w:hAnsi="Cambria"/>
          <w:sz w:val="28"/>
          <w:szCs w:val="28"/>
        </w:rPr>
        <w:t>(method=</w:t>
      </w:r>
      <w:proofErr w:type="spellStart"/>
      <w:r w:rsidR="00A14EB2">
        <w:rPr>
          <w:rFonts w:ascii="Cambria" w:hAnsi="Cambria"/>
          <w:sz w:val="28"/>
          <w:szCs w:val="28"/>
        </w:rPr>
        <w:t>RequestMethod.GET</w:t>
      </w:r>
      <w:proofErr w:type="spellEnd"/>
      <w:r w:rsidR="00A14EB2">
        <w:rPr>
          <w:rFonts w:ascii="Cambria" w:hAnsi="Cambria"/>
          <w:sz w:val="28"/>
          <w:szCs w:val="28"/>
        </w:rPr>
        <w:t>) because with @</w:t>
      </w:r>
      <w:proofErr w:type="spellStart"/>
      <w:r w:rsidR="00A14EB2">
        <w:rPr>
          <w:rFonts w:ascii="Cambria" w:hAnsi="Cambria"/>
          <w:sz w:val="28"/>
          <w:szCs w:val="28"/>
        </w:rPr>
        <w:t>RequestMapping</w:t>
      </w:r>
      <w:proofErr w:type="spellEnd"/>
      <w:r w:rsidR="00A14EB2">
        <w:rPr>
          <w:rFonts w:ascii="Cambria" w:hAnsi="Cambria"/>
          <w:sz w:val="28"/>
          <w:szCs w:val="28"/>
        </w:rPr>
        <w:t>, there is a possibility that the method attribute will be left off, as it is not mandatory.</w:t>
      </w:r>
    </w:p>
    <w:p w14:paraId="6F323313" w14:textId="7DA33448" w:rsidR="00A14EB2" w:rsidRDefault="00A14EB2" w:rsidP="005A744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But it is always best practice to be specific about the HTTP method that will be handled and @</w:t>
      </w:r>
      <w:proofErr w:type="spellStart"/>
      <w:r>
        <w:rPr>
          <w:rFonts w:ascii="Cambria" w:hAnsi="Cambria"/>
          <w:sz w:val="28"/>
          <w:szCs w:val="28"/>
        </w:rPr>
        <w:t>GetMapping</w:t>
      </w:r>
      <w:proofErr w:type="spellEnd"/>
      <w:r>
        <w:rPr>
          <w:rFonts w:ascii="Cambria" w:hAnsi="Cambria"/>
          <w:sz w:val="28"/>
          <w:szCs w:val="28"/>
        </w:rPr>
        <w:t xml:space="preserve"> is specific for the GET requests.</w:t>
      </w:r>
    </w:p>
    <w:p w14:paraId="605024DE" w14:textId="77777777" w:rsidR="00A14EB2" w:rsidRPr="005A7440" w:rsidRDefault="00A14EB2" w:rsidP="005A7440">
      <w:pPr>
        <w:rPr>
          <w:rFonts w:ascii="Cambria" w:hAnsi="Cambria"/>
          <w:sz w:val="28"/>
          <w:szCs w:val="28"/>
        </w:rPr>
      </w:pPr>
    </w:p>
    <w:p w14:paraId="02D3A83E" w14:textId="77777777" w:rsidR="005A7440" w:rsidRDefault="005A7440" w:rsidP="005A7440">
      <w:pPr>
        <w:pStyle w:val="ListParagraph"/>
        <w:rPr>
          <w:rFonts w:ascii="Cambria" w:hAnsi="Cambria"/>
          <w:sz w:val="28"/>
          <w:szCs w:val="28"/>
        </w:rPr>
      </w:pPr>
    </w:p>
    <w:p w14:paraId="6E47B068" w14:textId="666129FB" w:rsidR="00177F38" w:rsidRDefault="00177F38" w:rsidP="00D83A8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Advantages of using Adjacency List over Adjacency Matrix</w:t>
      </w:r>
      <w:r w:rsidR="00F3634D">
        <w:rPr>
          <w:rFonts w:ascii="Cambria" w:hAnsi="Cambria"/>
          <w:sz w:val="28"/>
          <w:szCs w:val="28"/>
        </w:rPr>
        <w:t>:</w:t>
      </w:r>
    </w:p>
    <w:p w14:paraId="5A400DE0" w14:textId="75D469BA" w:rsidR="00F3634D" w:rsidRDefault="00F3634D" w:rsidP="00F3634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The graph is represented as an Adjacency List. Adjacency list uses less memory when to compared to Adjacency matrix, there is a lot of </w:t>
      </w:r>
      <w:proofErr w:type="spellStart"/>
      <w:r>
        <w:rPr>
          <w:rFonts w:ascii="Cambria" w:hAnsi="Cambria"/>
          <w:sz w:val="28"/>
          <w:szCs w:val="28"/>
        </w:rPr>
        <w:t>eastage</w:t>
      </w:r>
      <w:proofErr w:type="spellEnd"/>
      <w:r>
        <w:rPr>
          <w:rFonts w:ascii="Cambria" w:hAnsi="Cambria"/>
          <w:sz w:val="28"/>
          <w:szCs w:val="28"/>
        </w:rPr>
        <w:t xml:space="preserve"> of memory especially if the matrix is sparse.</w:t>
      </w:r>
    </w:p>
    <w:p w14:paraId="2BF51FDF" w14:textId="02A38CB6" w:rsidR="00F3634D" w:rsidRDefault="00F3634D" w:rsidP="00F3634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It is faster to iterate over all the edges in the Adjacency matrix as the adjacent vertices can be accessed directly.</w:t>
      </w:r>
    </w:p>
    <w:p w14:paraId="45309B35" w14:textId="64EDFEA5" w:rsidR="00F3634D" w:rsidRDefault="00F3634D" w:rsidP="00F3634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And it is faster to add/delete a vertex.</w:t>
      </w:r>
    </w:p>
    <w:p w14:paraId="1E12BC0E" w14:textId="2CB2322C" w:rsidR="00B94C48" w:rsidRDefault="00B94C48" w:rsidP="00F3634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Generally, Adjacency matrix representation is well suited when the graph is expected to be dense and Adjacency lists representation is well suited when the graph is expected to be sparse.</w:t>
      </w:r>
    </w:p>
    <w:p w14:paraId="29408EC7" w14:textId="77777777" w:rsidR="00B94C48" w:rsidRDefault="00B94C48" w:rsidP="00F3634D">
      <w:pPr>
        <w:rPr>
          <w:rFonts w:ascii="Cambria" w:hAnsi="Cambria"/>
          <w:sz w:val="28"/>
          <w:szCs w:val="28"/>
        </w:rPr>
      </w:pPr>
    </w:p>
    <w:p w14:paraId="4B3B9F92" w14:textId="0A30F768" w:rsidR="00B94C48" w:rsidRDefault="006B163C" w:rsidP="006B163C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the City class, the instance variable Id is an Integer type and not an int. Because it is possible to check for null by using an Integer type.</w:t>
      </w:r>
    </w:p>
    <w:p w14:paraId="36482E9C" w14:textId="19DD28AC" w:rsidR="006B163C" w:rsidRDefault="006B163C" w:rsidP="006B163C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city pairs from the input file is stored in a set to avoid duplicate entries.</w:t>
      </w:r>
    </w:p>
    <w:p w14:paraId="1390175E" w14:textId="77777777" w:rsidR="006B163C" w:rsidRPr="006B163C" w:rsidRDefault="006B163C" w:rsidP="006B163C">
      <w:pPr>
        <w:pStyle w:val="ListParagraph"/>
        <w:rPr>
          <w:rFonts w:ascii="Cambria" w:hAnsi="Cambria"/>
          <w:sz w:val="28"/>
          <w:szCs w:val="28"/>
        </w:rPr>
      </w:pPr>
    </w:p>
    <w:sectPr w:rsidR="006B163C" w:rsidRPr="006B163C">
      <w:footerReference w:type="default" r:id="rId20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45B03" w14:textId="77777777" w:rsidR="00E947D8" w:rsidRDefault="00E947D8">
      <w:r>
        <w:separator/>
      </w:r>
    </w:p>
  </w:endnote>
  <w:endnote w:type="continuationSeparator" w:id="0">
    <w:p w14:paraId="0988AB27" w14:textId="77777777" w:rsidR="00E947D8" w:rsidRDefault="00E9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203005BA" w14:textId="77777777" w:rsidR="005369E0" w:rsidRDefault="00886D2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DB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AA926" w14:textId="77777777" w:rsidR="00E947D8" w:rsidRDefault="00E947D8">
      <w:r>
        <w:separator/>
      </w:r>
    </w:p>
  </w:footnote>
  <w:footnote w:type="continuationSeparator" w:id="0">
    <w:p w14:paraId="5326D182" w14:textId="77777777" w:rsidR="00E947D8" w:rsidRDefault="00E94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53C46"/>
    <w:multiLevelType w:val="hybridMultilevel"/>
    <w:tmpl w:val="272E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27B7B"/>
    <w:multiLevelType w:val="hybridMultilevel"/>
    <w:tmpl w:val="707A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B4365"/>
    <w:multiLevelType w:val="hybridMultilevel"/>
    <w:tmpl w:val="BD422B36"/>
    <w:lvl w:ilvl="0" w:tplc="BB44A0D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222635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0012FD"/>
    <w:multiLevelType w:val="hybridMultilevel"/>
    <w:tmpl w:val="6242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9088A"/>
    <w:multiLevelType w:val="multilevel"/>
    <w:tmpl w:val="7BE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32A99"/>
    <w:multiLevelType w:val="hybridMultilevel"/>
    <w:tmpl w:val="5AFE1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70EC6"/>
    <w:multiLevelType w:val="hybridMultilevel"/>
    <w:tmpl w:val="BD422B36"/>
    <w:lvl w:ilvl="0" w:tplc="BB44A0D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222635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B91FCF"/>
    <w:multiLevelType w:val="hybridMultilevel"/>
    <w:tmpl w:val="7C00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E3BF0"/>
    <w:multiLevelType w:val="hybridMultilevel"/>
    <w:tmpl w:val="E9FC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8"/>
  </w:num>
  <w:num w:numId="4">
    <w:abstractNumId w:val="0"/>
  </w:num>
  <w:num w:numId="5">
    <w:abstractNumId w:val="14"/>
  </w:num>
  <w:num w:numId="6">
    <w:abstractNumId w:val="13"/>
  </w:num>
  <w:num w:numId="7">
    <w:abstractNumId w:val="2"/>
  </w:num>
  <w:num w:numId="8">
    <w:abstractNumId w:val="6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3"/>
  </w:num>
  <w:num w:numId="14">
    <w:abstractNumId w:val="9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3B"/>
    <w:rsid w:val="00062704"/>
    <w:rsid w:val="000904A3"/>
    <w:rsid w:val="00177F38"/>
    <w:rsid w:val="002B140A"/>
    <w:rsid w:val="0033383B"/>
    <w:rsid w:val="003E1277"/>
    <w:rsid w:val="004B6FA2"/>
    <w:rsid w:val="004E5DB0"/>
    <w:rsid w:val="005369E0"/>
    <w:rsid w:val="005406CE"/>
    <w:rsid w:val="00582B77"/>
    <w:rsid w:val="005A0A0A"/>
    <w:rsid w:val="005A1046"/>
    <w:rsid w:val="005A7440"/>
    <w:rsid w:val="006A1EBF"/>
    <w:rsid w:val="006A3CB7"/>
    <w:rsid w:val="006B163C"/>
    <w:rsid w:val="00816846"/>
    <w:rsid w:val="00817C8A"/>
    <w:rsid w:val="00886D2B"/>
    <w:rsid w:val="008B0B71"/>
    <w:rsid w:val="008C6879"/>
    <w:rsid w:val="008F6999"/>
    <w:rsid w:val="009053CE"/>
    <w:rsid w:val="00930603"/>
    <w:rsid w:val="009B3EFA"/>
    <w:rsid w:val="00A14EB2"/>
    <w:rsid w:val="00A75DBA"/>
    <w:rsid w:val="00AB69A9"/>
    <w:rsid w:val="00B6314A"/>
    <w:rsid w:val="00B84434"/>
    <w:rsid w:val="00B9328C"/>
    <w:rsid w:val="00B94C48"/>
    <w:rsid w:val="00BB6203"/>
    <w:rsid w:val="00C367AD"/>
    <w:rsid w:val="00D83A8E"/>
    <w:rsid w:val="00E05F59"/>
    <w:rsid w:val="00E947D8"/>
    <w:rsid w:val="00EA3080"/>
    <w:rsid w:val="00ED63BC"/>
    <w:rsid w:val="00F3634D"/>
    <w:rsid w:val="00F8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208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0603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NormalWeb">
    <w:name w:val="Normal (Web)"/>
    <w:basedOn w:val="Normal"/>
    <w:uiPriority w:val="99"/>
    <w:unhideWhenUsed/>
    <w:rsid w:val="00BB620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B6203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0904A3"/>
    <w:pPr>
      <w:ind w:left="720"/>
      <w:contextualSpacing/>
    </w:pPr>
  </w:style>
  <w:style w:type="paragraph" w:customStyle="1" w:styleId="p1">
    <w:name w:val="p1"/>
    <w:basedOn w:val="Normal"/>
    <w:rsid w:val="00F86D8F"/>
    <w:rPr>
      <w:rFonts w:ascii="Menlo" w:hAnsi="Menlo" w:cs="Menlo"/>
      <w:color w:val="4E9072"/>
      <w:sz w:val="18"/>
      <w:szCs w:val="18"/>
    </w:rPr>
  </w:style>
  <w:style w:type="character" w:customStyle="1" w:styleId="apple-tab-span">
    <w:name w:val="apple-tab-span"/>
    <w:basedOn w:val="DefaultParagraphFont"/>
    <w:rsid w:val="00F86D8F"/>
  </w:style>
  <w:style w:type="character" w:customStyle="1" w:styleId="s1">
    <w:name w:val="s1"/>
    <w:basedOn w:val="DefaultParagraphFont"/>
    <w:rsid w:val="008B0B71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connected?origin=Boston&amp;destination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ocalhost:8080/connected?origin=Philadelphia&amp;destination=Albany" TargetMode="External"/><Relationship Id="rId11" Type="http://schemas.openxmlformats.org/officeDocument/2006/relationships/hyperlink" Target="http://localhost:8080/connected?origin=Boston&amp;destination=Newark" TargetMode="External"/><Relationship Id="rId12" Type="http://schemas.openxmlformats.org/officeDocument/2006/relationships/hyperlink" Target="http://localhost:8080/connected?origin=Boston&amp;destination" TargetMode="External"/><Relationship Id="rId13" Type="http://schemas.openxmlformats.org/officeDocument/2006/relationships/hyperlink" Target="http://localhost:8080/v2/api-docs" TargetMode="External"/><Relationship Id="rId14" Type="http://schemas.openxmlformats.org/officeDocument/2006/relationships/hyperlink" Target="http://localhost:8080/swagger-ui.html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8080/connected?origin=city1&amp;destination=city2" TargetMode="External"/><Relationship Id="rId8" Type="http://schemas.openxmlformats.org/officeDocument/2006/relationships/hyperlink" Target="http://localhost:8080/connected?origin=Boston&amp;destination=Newa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akkuvaselvimanoharan/Library/Containers/com.microsoft.Word/Data/Library/Caches/1033/TM10002078/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81</TotalTime>
  <Pages>9</Pages>
  <Words>915</Words>
  <Characters>5222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 Manoharan</dc:creator>
  <cp:keywords/>
  <dc:description/>
  <cp:lastModifiedBy>Ilakk Manoharan</cp:lastModifiedBy>
  <cp:revision>30</cp:revision>
  <dcterms:created xsi:type="dcterms:W3CDTF">2019-02-21T21:01:00Z</dcterms:created>
  <dcterms:modified xsi:type="dcterms:W3CDTF">2019-02-22T12:21:00Z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